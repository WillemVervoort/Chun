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589" w:rsidRPr="00AC12BB" w:rsidRDefault="001C7042" w:rsidP="00B14589">
      <w:pPr>
        <w:pStyle w:val="xName"/>
      </w:pPr>
      <w:r>
        <w:t>Willem Vervoort</w:t>
      </w:r>
    </w:p>
    <w:p w:rsidR="00B14589" w:rsidRPr="00AC12BB" w:rsidRDefault="001C7042" w:rsidP="00B14589">
      <w:pPr>
        <w:pStyle w:val="xName2"/>
      </w:pPr>
      <w:r>
        <w:t>Associate Professor</w:t>
      </w:r>
      <w:r w:rsidR="00B14589" w:rsidRPr="00AC12BB">
        <w:t xml:space="preserve">, </w:t>
      </w:r>
      <w:r>
        <w:t xml:space="preserve">Hydrology and </w:t>
      </w:r>
      <w:r w:rsidR="00842D0D">
        <w:t>Catchment Management</w:t>
      </w:r>
    </w:p>
    <w:p w:rsidR="00B14589" w:rsidRPr="00AC12BB" w:rsidRDefault="00B14589" w:rsidP="00B14589">
      <w:pPr>
        <w:pStyle w:val="xDate"/>
      </w:pPr>
      <w:r w:rsidRPr="00AC12BB">
        <w:fldChar w:fldCharType="begin"/>
      </w:r>
      <w:r w:rsidRPr="00AC12BB">
        <w:instrText xml:space="preserve"> CREATEDATE  \@ "d MMMM yyyy"  \* MERGEFORMAT </w:instrText>
      </w:r>
      <w:r w:rsidRPr="00AC12BB">
        <w:fldChar w:fldCharType="separate"/>
      </w:r>
      <w:r w:rsidR="0097049C">
        <w:rPr>
          <w:noProof/>
        </w:rPr>
        <w:t>22 October 2017</w:t>
      </w:r>
      <w:r w:rsidRPr="00AC12BB">
        <w:fldChar w:fldCharType="end"/>
      </w:r>
    </w:p>
    <w:p w:rsidR="00B14589" w:rsidRPr="00AC12BB" w:rsidRDefault="002966F4" w:rsidP="00B14589">
      <w:pPr>
        <w:pStyle w:val="BaseFont"/>
      </w:pPr>
      <w:r>
        <w:t>Editor Agricultural and Forest Meteorology</w:t>
      </w:r>
    </w:p>
    <w:p w:rsidR="00B14589" w:rsidRPr="00AC12BB" w:rsidRDefault="00B14589" w:rsidP="00B14589">
      <w:pPr>
        <w:pStyle w:val="BaseFont"/>
      </w:pPr>
    </w:p>
    <w:p w:rsidR="00B14589" w:rsidRPr="00AC12BB" w:rsidRDefault="00B14589" w:rsidP="00B14589">
      <w:pPr>
        <w:pStyle w:val="xSalutation"/>
        <w:spacing w:before="260"/>
      </w:pPr>
      <w:r w:rsidRPr="00AC12BB">
        <w:t xml:space="preserve">Dear </w:t>
      </w:r>
      <w:r w:rsidR="002966F4">
        <w:t>Sir</w:t>
      </w:r>
    </w:p>
    <w:p w:rsidR="003162EE" w:rsidRDefault="002966F4" w:rsidP="00B14589">
      <w:pPr>
        <w:pStyle w:val="Body"/>
      </w:pPr>
      <w:r>
        <w:t>We are happy to submit a manuscript titled: “</w:t>
      </w:r>
      <w:r w:rsidRPr="002966F4">
        <w:t>Observational data analysis of land surface effects on local rainfall</w:t>
      </w:r>
      <w:r>
        <w:t>”. While we acknowledge there has been a wealth of research in land surface atmosphere feedback, we argue that much of this has been based on modelled data. In this paper we outline a methodology and a case study to analyse observed rainfall data and investigate the impact of a step trend in land use change.</w:t>
      </w:r>
    </w:p>
    <w:p w:rsidR="002966F4" w:rsidRDefault="002966F4" w:rsidP="00B14589">
      <w:pPr>
        <w:pStyle w:val="Body"/>
      </w:pPr>
      <w:r>
        <w:t>We believe that this paper would be of interest to your readers.</w:t>
      </w:r>
    </w:p>
    <w:p w:rsidR="002966F4" w:rsidRDefault="002966F4" w:rsidP="00B14589">
      <w:pPr>
        <w:pStyle w:val="Body"/>
      </w:pPr>
    </w:p>
    <w:p w:rsidR="00B14589" w:rsidRPr="00AC12BB" w:rsidRDefault="00B03C9D" w:rsidP="00B03C9D">
      <w:pPr>
        <w:pStyle w:val="xSignoff"/>
      </w:pPr>
      <w:r>
        <w:fldChar w:fldCharType="begin"/>
      </w:r>
      <w:r>
        <w:instrText xml:space="preserve"> AUTOTEXTLIST </w:instrText>
      </w:r>
      <w:r w:rsidR="00995A1B">
        <w:instrText xml:space="preserve"> \s "xSignoff”</w:instrText>
      </w:r>
      <w:r>
        <w:instrText xml:space="preserve"> \t "</w:instrText>
      </w:r>
      <w:r w:rsidR="00D918DE">
        <w:instrText>Windows users r</w:instrText>
      </w:r>
      <w:r>
        <w:instrText>ight-mouse-click to select a complim</w:instrText>
      </w:r>
      <w:r w:rsidR="00D918DE">
        <w:instrText xml:space="preserve">entary close. Mac users </w:instrText>
      </w:r>
      <w:r w:rsidR="00CA3449">
        <w:instrText>hold down the Ctrl key and right-mouse-click.</w:instrText>
      </w:r>
      <w:r w:rsidR="00D918DE">
        <w:instrText>“</w:instrText>
      </w:r>
      <w:r>
        <w:fldChar w:fldCharType="separate"/>
      </w:r>
      <w:r>
        <w:t>Sincerely,</w:t>
      </w:r>
      <w:r>
        <w:fldChar w:fldCharType="end"/>
      </w:r>
    </w:p>
    <w:p w:rsidR="00B14589" w:rsidRDefault="00B14589" w:rsidP="00B14589">
      <w:pPr>
        <w:pStyle w:val="BaseFont"/>
      </w:pPr>
    </w:p>
    <w:p w:rsidR="00B03C9D" w:rsidRDefault="002966F4" w:rsidP="00B14589">
      <w:pPr>
        <w:pStyle w:val="BaseFont"/>
      </w:pPr>
      <w:bookmarkStart w:id="0" w:name="_GoBack"/>
      <w:r>
        <w:rPr>
          <w:noProof/>
        </w:rPr>
        <w:drawing>
          <wp:inline distT="0" distB="0" distL="0" distR="0">
            <wp:extent cx="1416050" cy="685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10309_sca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327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3C9D" w:rsidRPr="00AC12BB" w:rsidRDefault="00B03C9D" w:rsidP="00B14589">
      <w:pPr>
        <w:pStyle w:val="BaseFont"/>
      </w:pPr>
    </w:p>
    <w:p w:rsidR="00B14589" w:rsidRDefault="001C7042" w:rsidP="00B14589">
      <w:pPr>
        <w:pStyle w:val="BaseFont"/>
      </w:pPr>
      <w:r>
        <w:t>Willem Vervoort</w:t>
      </w:r>
    </w:p>
    <w:p w:rsidR="001C7042" w:rsidRDefault="001C7042" w:rsidP="00B14589">
      <w:pPr>
        <w:pStyle w:val="BaseFont"/>
      </w:pPr>
    </w:p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Default="001C7042" w:rsidP="001C7042"/>
    <w:p w:rsidR="007641F5" w:rsidRPr="001C7042" w:rsidRDefault="007641F5" w:rsidP="001C7042">
      <w:pPr>
        <w:ind w:firstLine="720"/>
      </w:pPr>
    </w:p>
    <w:sectPr w:rsidR="007641F5" w:rsidRPr="001C7042" w:rsidSect="00B14589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472" w:right="1701" w:bottom="1134" w:left="2268" w:header="556" w:footer="5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D24" w:rsidRDefault="00220D24">
      <w:r>
        <w:separator/>
      </w:r>
    </w:p>
  </w:endnote>
  <w:endnote w:type="continuationSeparator" w:id="0">
    <w:p w:rsidR="00220D24" w:rsidRDefault="0022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728" w:rsidRDefault="00196728" w:rsidP="00B1458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049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10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97"/>
      <w:gridCol w:w="3402"/>
      <w:gridCol w:w="1201"/>
    </w:tblGrid>
    <w:tr w:rsidR="00196728" w:rsidRPr="00A87517" w:rsidTr="00D91CAC">
      <w:trPr>
        <w:trHeight w:val="1053"/>
      </w:trPr>
      <w:tc>
        <w:tcPr>
          <w:tcW w:w="3497" w:type="dxa"/>
        </w:tcPr>
        <w:p w:rsidR="00196728" w:rsidRDefault="0097049C" w:rsidP="00B14589">
          <w:pPr>
            <w:pStyle w:val="Footer"/>
          </w:pPr>
          <w:r>
            <w:t>Sydney Institute of Agriculture</w:t>
          </w:r>
        </w:p>
        <w:p w:rsidR="0097049C" w:rsidRPr="00AC12BB" w:rsidRDefault="0097049C" w:rsidP="00B14589">
          <w:pPr>
            <w:pStyle w:val="Footer"/>
          </w:pPr>
          <w:r>
            <w:t>School of Life and Environmental Sciences</w:t>
          </w:r>
        </w:p>
        <w:p w:rsidR="00196728" w:rsidRPr="00AC12BB" w:rsidRDefault="0097049C" w:rsidP="00B14589">
          <w:pPr>
            <w:pStyle w:val="Footer"/>
          </w:pPr>
          <w:r>
            <w:t>Faculty of Science</w:t>
          </w:r>
        </w:p>
        <w:p w:rsidR="00196728" w:rsidRPr="00AC12BB" w:rsidRDefault="001C7042" w:rsidP="00B14589">
          <w:pPr>
            <w:pStyle w:val="Footer"/>
          </w:pPr>
          <w:r>
            <w:t>Rm 408</w:t>
          </w:r>
          <w:r w:rsidR="00196728" w:rsidRPr="00AC12BB">
            <w:t xml:space="preserve">, </w:t>
          </w:r>
          <w:r>
            <w:t xml:space="preserve">Biomedical </w:t>
          </w:r>
          <w:proofErr w:type="spellStart"/>
          <w:r>
            <w:t>Bldg</w:t>
          </w:r>
          <w:proofErr w:type="spellEnd"/>
          <w:r>
            <w:t>, C81</w:t>
          </w:r>
        </w:p>
        <w:p w:rsidR="00196728" w:rsidRPr="00AC12BB" w:rsidRDefault="00196728" w:rsidP="00B14589">
          <w:pPr>
            <w:pStyle w:val="Footer"/>
          </w:pPr>
          <w:r w:rsidRPr="00AC12BB">
            <w:t xml:space="preserve">The University of Sydney </w:t>
          </w:r>
        </w:p>
        <w:p w:rsidR="00196728" w:rsidRPr="00AC12BB" w:rsidRDefault="00196728" w:rsidP="00B14589">
          <w:pPr>
            <w:pStyle w:val="Footer"/>
            <w:ind w:right="1270"/>
          </w:pPr>
          <w:r w:rsidRPr="00AC12BB">
            <w:t>NSW 2006 Australia</w:t>
          </w:r>
        </w:p>
      </w:tc>
      <w:tc>
        <w:tcPr>
          <w:tcW w:w="3402" w:type="dxa"/>
        </w:tcPr>
        <w:p w:rsidR="00196728" w:rsidRPr="00AC12BB" w:rsidRDefault="00196728" w:rsidP="00B14589">
          <w:pPr>
            <w:pStyle w:val="Footer"/>
          </w:pPr>
          <w:r w:rsidRPr="00AC12BB">
            <w:rPr>
              <w:b/>
            </w:rPr>
            <w:t>T</w:t>
          </w:r>
          <w:r w:rsidRPr="00AC12BB">
            <w:t xml:space="preserve"> +61 2 </w:t>
          </w:r>
          <w:r w:rsidR="001C7042">
            <w:t>8627 1054</w:t>
          </w:r>
        </w:p>
        <w:p w:rsidR="00196728" w:rsidRPr="00AC12BB" w:rsidRDefault="00196728" w:rsidP="00B14589">
          <w:pPr>
            <w:pStyle w:val="Footer"/>
          </w:pPr>
          <w:r w:rsidRPr="00AC12BB">
            <w:rPr>
              <w:b/>
            </w:rPr>
            <w:t>F</w:t>
          </w:r>
          <w:r w:rsidRPr="00AC12BB">
            <w:t xml:space="preserve"> +61 2 </w:t>
          </w:r>
          <w:r w:rsidR="001C7042">
            <w:t>8627 1099</w:t>
          </w:r>
        </w:p>
        <w:p w:rsidR="00196728" w:rsidRPr="00AC12BB" w:rsidRDefault="00196728" w:rsidP="00B14589">
          <w:pPr>
            <w:pStyle w:val="FooterEmail"/>
          </w:pPr>
          <w:r w:rsidRPr="00AC12BB">
            <w:rPr>
              <w:b/>
            </w:rPr>
            <w:t>E</w:t>
          </w:r>
          <w:r w:rsidRPr="00AC12BB">
            <w:t xml:space="preserve"> </w:t>
          </w:r>
          <w:r w:rsidR="001C7042">
            <w:rPr>
              <w:rStyle w:val="FooterEmailChar"/>
            </w:rPr>
            <w:t>willem.vervoort</w:t>
          </w:r>
          <w:r w:rsidRPr="00AC12BB">
            <w:t>@sydney.edu.au</w:t>
          </w:r>
        </w:p>
        <w:p w:rsidR="00196728" w:rsidRPr="00AC12BB" w:rsidRDefault="00196728" w:rsidP="005562F1">
          <w:pPr>
            <w:pStyle w:val="FooterEmail"/>
          </w:pPr>
          <w:r w:rsidRPr="00AC12BB">
            <w:rPr>
              <w:b/>
            </w:rPr>
            <w:t>sydney.edu.au</w:t>
          </w:r>
        </w:p>
      </w:tc>
      <w:tc>
        <w:tcPr>
          <w:tcW w:w="1201" w:type="dxa"/>
        </w:tcPr>
        <w:p w:rsidR="00196728" w:rsidRPr="009313CE" w:rsidRDefault="00196728" w:rsidP="00B14589">
          <w:pPr>
            <w:pStyle w:val="FooterABN"/>
          </w:pPr>
          <w:r w:rsidRPr="009313CE">
            <w:t>ABN 15 211 513 464</w:t>
          </w:r>
        </w:p>
        <w:p w:rsidR="00196728" w:rsidRPr="009313CE" w:rsidRDefault="00196728" w:rsidP="00B14589">
          <w:pPr>
            <w:pStyle w:val="FooterABN"/>
            <w:rPr>
              <w:b/>
            </w:rPr>
          </w:pPr>
          <w:r w:rsidRPr="009313CE">
            <w:t>CRICOS 00026A</w:t>
          </w:r>
        </w:p>
      </w:tc>
    </w:tr>
  </w:tbl>
  <w:p w:rsidR="00196728" w:rsidRPr="009E70A7" w:rsidRDefault="00196728" w:rsidP="00B1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D24" w:rsidRDefault="00220D24">
      <w:r>
        <w:separator/>
      </w:r>
    </w:p>
  </w:footnote>
  <w:footnote w:type="continuationSeparator" w:id="0">
    <w:p w:rsidR="00220D24" w:rsidRDefault="00220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728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1" name="Picture 11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728" w:rsidRPr="006D4DA0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0" name="Picture 10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86EC7E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8C00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97AE5D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D00B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5242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DBEA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1C5A24"/>
    <w:multiLevelType w:val="multilevel"/>
    <w:tmpl w:val="85324648"/>
    <w:lvl w:ilvl="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68B37FE"/>
    <w:multiLevelType w:val="multilevel"/>
    <w:tmpl w:val="2FB2260E"/>
    <w:name w:val="MyBullets"/>
    <w:lvl w:ilvl="0">
      <w:start w:val="1"/>
      <w:numFmt w:val="bullet"/>
      <w:pStyle w:val="List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824884"/>
    <w:multiLevelType w:val="multilevel"/>
    <w:tmpl w:val="FB36CF94"/>
    <w:name w:val="AlphaNumbering"/>
    <w:lvl w:ilvl="0">
      <w:start w:val="1"/>
      <w:numFmt w:val="lowerLetter"/>
      <w:pStyle w:val="AlphaNumbering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pStyle w:val="AlphaNumbering2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pStyle w:val="AlphaNumbering3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26273A"/>
    <w:multiLevelType w:val="multilevel"/>
    <w:tmpl w:val="3F6090BA"/>
    <w:lvl w:ilvl="0">
      <w:start w:val="1"/>
      <w:numFmt w:val="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5A07BE4"/>
    <w:multiLevelType w:val="multilevel"/>
    <w:tmpl w:val="D5C47EE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abstractNum w:abstractNumId="11" w15:restartNumberingAfterBreak="0">
    <w:nsid w:val="7839021E"/>
    <w:multiLevelType w:val="multilevel"/>
    <w:tmpl w:val="3CD4DA96"/>
    <w:name w:val="ListNumbering"/>
    <w:lvl w:ilvl="0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7"/>
  </w:num>
  <w:num w:numId="5">
    <w:abstractNumId w:val="2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11"/>
  </w:num>
  <w:num w:numId="11">
    <w:abstractNumId w:val="0"/>
  </w:num>
  <w:num w:numId="12">
    <w:abstractNumId w:val="11"/>
  </w:num>
  <w:num w:numId="13">
    <w:abstractNumId w:val="8"/>
  </w:num>
  <w:num w:numId="14">
    <w:abstractNumId w:val="8"/>
  </w:num>
  <w:num w:numId="15">
    <w:abstractNumId w:val="8"/>
  </w:num>
  <w:num w:numId="16">
    <w:abstractNumId w:val="7"/>
  </w:num>
  <w:num w:numId="17">
    <w:abstractNumId w:val="7"/>
  </w:num>
  <w:num w:numId="18">
    <w:abstractNumId w:val="7"/>
  </w:num>
  <w:num w:numId="19">
    <w:abstractNumId w:val="11"/>
  </w:num>
  <w:num w:numId="20">
    <w:abstractNumId w:val="11"/>
  </w:num>
  <w:num w:numId="21">
    <w:abstractNumId w:val="11"/>
  </w:num>
  <w:num w:numId="22">
    <w:abstractNumId w:val="9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2"/>
    <w:rsid w:val="00021629"/>
    <w:rsid w:val="00072C00"/>
    <w:rsid w:val="000846FE"/>
    <w:rsid w:val="0009559C"/>
    <w:rsid w:val="00095E19"/>
    <w:rsid w:val="000A0633"/>
    <w:rsid w:val="000D6EA5"/>
    <w:rsid w:val="00114534"/>
    <w:rsid w:val="0011699E"/>
    <w:rsid w:val="0013729F"/>
    <w:rsid w:val="0015593C"/>
    <w:rsid w:val="00196728"/>
    <w:rsid w:val="001A3E10"/>
    <w:rsid w:val="001B0978"/>
    <w:rsid w:val="001C7042"/>
    <w:rsid w:val="001F427B"/>
    <w:rsid w:val="00220CCC"/>
    <w:rsid w:val="00220D24"/>
    <w:rsid w:val="00221F39"/>
    <w:rsid w:val="00250D31"/>
    <w:rsid w:val="002966F4"/>
    <w:rsid w:val="002E2D7B"/>
    <w:rsid w:val="003007A4"/>
    <w:rsid w:val="00307C95"/>
    <w:rsid w:val="003162EE"/>
    <w:rsid w:val="003937FC"/>
    <w:rsid w:val="00395B75"/>
    <w:rsid w:val="003C5A9B"/>
    <w:rsid w:val="003C6348"/>
    <w:rsid w:val="003D282E"/>
    <w:rsid w:val="003E4573"/>
    <w:rsid w:val="003F017A"/>
    <w:rsid w:val="003F3636"/>
    <w:rsid w:val="0041214E"/>
    <w:rsid w:val="004853D9"/>
    <w:rsid w:val="00490898"/>
    <w:rsid w:val="004D0A5A"/>
    <w:rsid w:val="004D13DC"/>
    <w:rsid w:val="004E3189"/>
    <w:rsid w:val="0051345A"/>
    <w:rsid w:val="005353AA"/>
    <w:rsid w:val="00555916"/>
    <w:rsid w:val="005562F1"/>
    <w:rsid w:val="005C428F"/>
    <w:rsid w:val="005D35B0"/>
    <w:rsid w:val="005D47B0"/>
    <w:rsid w:val="00607FD8"/>
    <w:rsid w:val="0061505F"/>
    <w:rsid w:val="00676B87"/>
    <w:rsid w:val="00692792"/>
    <w:rsid w:val="006A2BF7"/>
    <w:rsid w:val="006B5921"/>
    <w:rsid w:val="006C596B"/>
    <w:rsid w:val="006D39B9"/>
    <w:rsid w:val="00703498"/>
    <w:rsid w:val="007641F5"/>
    <w:rsid w:val="00765E2C"/>
    <w:rsid w:val="007E0193"/>
    <w:rsid w:val="00841D8C"/>
    <w:rsid w:val="00842D0D"/>
    <w:rsid w:val="008616F3"/>
    <w:rsid w:val="00864767"/>
    <w:rsid w:val="008832AA"/>
    <w:rsid w:val="008B12C3"/>
    <w:rsid w:val="008E13E8"/>
    <w:rsid w:val="008F3B94"/>
    <w:rsid w:val="00910D31"/>
    <w:rsid w:val="00937703"/>
    <w:rsid w:val="0094605E"/>
    <w:rsid w:val="00954C94"/>
    <w:rsid w:val="0097049C"/>
    <w:rsid w:val="00986C85"/>
    <w:rsid w:val="00995A1B"/>
    <w:rsid w:val="009C5C32"/>
    <w:rsid w:val="009E4906"/>
    <w:rsid w:val="00A02A49"/>
    <w:rsid w:val="00A02F5D"/>
    <w:rsid w:val="00A15EF9"/>
    <w:rsid w:val="00A17099"/>
    <w:rsid w:val="00A24C55"/>
    <w:rsid w:val="00A37C70"/>
    <w:rsid w:val="00A4340C"/>
    <w:rsid w:val="00A82BB2"/>
    <w:rsid w:val="00A97124"/>
    <w:rsid w:val="00AC1E0E"/>
    <w:rsid w:val="00AD38E4"/>
    <w:rsid w:val="00AE5FC8"/>
    <w:rsid w:val="00B03C9D"/>
    <w:rsid w:val="00B14589"/>
    <w:rsid w:val="00B21E43"/>
    <w:rsid w:val="00B21E88"/>
    <w:rsid w:val="00B60F65"/>
    <w:rsid w:val="00B67069"/>
    <w:rsid w:val="00B95649"/>
    <w:rsid w:val="00BA0A5C"/>
    <w:rsid w:val="00BA1870"/>
    <w:rsid w:val="00BA3AD2"/>
    <w:rsid w:val="00BF3A65"/>
    <w:rsid w:val="00C04F80"/>
    <w:rsid w:val="00C05C35"/>
    <w:rsid w:val="00C632C6"/>
    <w:rsid w:val="00C7497D"/>
    <w:rsid w:val="00C86E4D"/>
    <w:rsid w:val="00CA3449"/>
    <w:rsid w:val="00CB1160"/>
    <w:rsid w:val="00CB6F87"/>
    <w:rsid w:val="00CC3849"/>
    <w:rsid w:val="00CD6E73"/>
    <w:rsid w:val="00CE0BDC"/>
    <w:rsid w:val="00CE2F73"/>
    <w:rsid w:val="00CF0500"/>
    <w:rsid w:val="00D918DE"/>
    <w:rsid w:val="00D91CAC"/>
    <w:rsid w:val="00D94981"/>
    <w:rsid w:val="00DC6E85"/>
    <w:rsid w:val="00DE0904"/>
    <w:rsid w:val="00DE671C"/>
    <w:rsid w:val="00E23E90"/>
    <w:rsid w:val="00E32337"/>
    <w:rsid w:val="00E3775C"/>
    <w:rsid w:val="00E4067B"/>
    <w:rsid w:val="00E7768B"/>
    <w:rsid w:val="00E95F23"/>
    <w:rsid w:val="00E96E92"/>
    <w:rsid w:val="00EA1085"/>
    <w:rsid w:val="00EF31D4"/>
    <w:rsid w:val="00F14500"/>
    <w:rsid w:val="00F219C5"/>
    <w:rsid w:val="00F232F4"/>
    <w:rsid w:val="00F33B65"/>
    <w:rsid w:val="00F344F5"/>
    <w:rsid w:val="00F74686"/>
    <w:rsid w:val="00F8171D"/>
    <w:rsid w:val="00FA3EEC"/>
    <w:rsid w:val="00FA77C1"/>
    <w:rsid w:val="00FD1ED4"/>
    <w:rsid w:val="00FD57F5"/>
    <w:rsid w:val="00FE0A31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A0543"/>
  <w15:chartTrackingRefBased/>
  <w15:docId w15:val="{067C4E98-E281-4572-A669-0B0031F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57F5"/>
    <w:rPr>
      <w:rFonts w:ascii="Arial" w:hAnsi="Arial"/>
      <w:szCs w:val="22"/>
      <w:lang w:eastAsia="en-US"/>
    </w:rPr>
  </w:style>
  <w:style w:type="paragraph" w:styleId="Heading1">
    <w:name w:val="heading 1"/>
    <w:basedOn w:val="Body"/>
    <w:next w:val="Body"/>
    <w:qFormat/>
    <w:rsid w:val="00BF3A65"/>
    <w:pPr>
      <w:keepNext/>
      <w:outlineLvl w:val="0"/>
    </w:pPr>
    <w:rPr>
      <w:b/>
      <w:caps/>
      <w:sz w:val="24"/>
      <w:szCs w:val="20"/>
    </w:rPr>
  </w:style>
  <w:style w:type="paragraph" w:styleId="Heading2">
    <w:name w:val="heading 2"/>
    <w:basedOn w:val="Body"/>
    <w:next w:val="Body"/>
    <w:qFormat/>
    <w:rsid w:val="00BF3A65"/>
    <w:pPr>
      <w:keepNext/>
      <w:outlineLvl w:val="1"/>
    </w:pPr>
    <w:rPr>
      <w:rFonts w:ascii="Arial Bold" w:hAnsi="Arial Bold"/>
      <w:b/>
      <w:caps/>
      <w:szCs w:val="20"/>
    </w:rPr>
  </w:style>
  <w:style w:type="paragraph" w:styleId="Heading3">
    <w:name w:val="heading 3"/>
    <w:basedOn w:val="Normal"/>
    <w:next w:val="Normal"/>
    <w:qFormat/>
    <w:rsid w:val="0013729F"/>
    <w:pPr>
      <w:spacing w:before="260" w:line="259" w:lineRule="auto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3729F"/>
    <w:pPr>
      <w:keepNext/>
      <w:spacing w:before="260" w:line="259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BF3A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F3A65"/>
    <w:p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Heading7">
    <w:name w:val="heading 7"/>
    <w:basedOn w:val="Normal"/>
    <w:next w:val="Normal"/>
    <w:qFormat/>
    <w:rsid w:val="00BF3A65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F3A65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F3A65"/>
    <w:pPr>
      <w:spacing w:before="240" w:after="60"/>
      <w:outlineLvl w:val="8"/>
    </w:pPr>
    <w:rPr>
      <w:rFonts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BaseFont"/>
    <w:link w:val="BodyChar"/>
    <w:rsid w:val="00FD57F5"/>
    <w:pPr>
      <w:spacing w:after="260"/>
    </w:pPr>
  </w:style>
  <w:style w:type="paragraph" w:customStyle="1" w:styleId="BaseFont">
    <w:name w:val="BaseFont"/>
    <w:link w:val="BaseFontChar"/>
    <w:rsid w:val="00FD57F5"/>
    <w:pPr>
      <w:spacing w:line="259" w:lineRule="auto"/>
    </w:pPr>
    <w:rPr>
      <w:rFonts w:ascii="Arial" w:hAnsi="Arial"/>
      <w:szCs w:val="22"/>
      <w:lang w:eastAsia="en-US"/>
    </w:rPr>
  </w:style>
  <w:style w:type="character" w:customStyle="1" w:styleId="BaseFontChar">
    <w:name w:val="BaseFont Char"/>
    <w:basedOn w:val="DefaultParagraphFont"/>
    <w:link w:val="BaseFont"/>
    <w:rsid w:val="00FD57F5"/>
    <w:rPr>
      <w:rFonts w:ascii="Arial" w:hAnsi="Arial"/>
      <w:szCs w:val="22"/>
      <w:lang w:val="en-AU" w:eastAsia="en-US" w:bidi="ar-SA"/>
    </w:rPr>
  </w:style>
  <w:style w:type="character" w:customStyle="1" w:styleId="BodyChar">
    <w:name w:val="Body Char"/>
    <w:basedOn w:val="BaseFontChar"/>
    <w:link w:val="Body"/>
    <w:rsid w:val="00FD57F5"/>
    <w:rPr>
      <w:rFonts w:ascii="Arial" w:hAnsi="Arial"/>
      <w:szCs w:val="22"/>
      <w:lang w:val="en-AU" w:eastAsia="en-US" w:bidi="ar-SA"/>
    </w:rPr>
  </w:style>
  <w:style w:type="paragraph" w:styleId="Header">
    <w:name w:val="header"/>
    <w:rsid w:val="00FD57F5"/>
    <w:pPr>
      <w:tabs>
        <w:tab w:val="left" w:pos="2438"/>
      </w:tabs>
    </w:pPr>
    <w:rPr>
      <w:rFonts w:ascii="Arial" w:hAnsi="Arial"/>
      <w:sz w:val="16"/>
      <w:szCs w:val="16"/>
      <w:lang w:eastAsia="en-US"/>
    </w:rPr>
  </w:style>
  <w:style w:type="paragraph" w:styleId="Footer">
    <w:name w:val="footer"/>
    <w:basedOn w:val="BaseFont"/>
    <w:link w:val="FooterChar"/>
    <w:rsid w:val="00FD57F5"/>
    <w:pPr>
      <w:spacing w:line="264" w:lineRule="auto"/>
    </w:pPr>
    <w:rPr>
      <w:spacing w:val="-2"/>
      <w:sz w:val="16"/>
      <w:szCs w:val="14"/>
    </w:rPr>
  </w:style>
  <w:style w:type="character" w:customStyle="1" w:styleId="FooterChar">
    <w:name w:val="Footer Char"/>
    <w:basedOn w:val="BaseFontChar"/>
    <w:link w:val="Footer"/>
    <w:rsid w:val="00FD57F5"/>
    <w:rPr>
      <w:rFonts w:ascii="Arial" w:hAnsi="Arial"/>
      <w:spacing w:val="-2"/>
      <w:sz w:val="16"/>
      <w:szCs w:val="14"/>
      <w:lang w:val="en-AU" w:eastAsia="en-US" w:bidi="ar-SA"/>
    </w:rPr>
  </w:style>
  <w:style w:type="character" w:styleId="PageNumber">
    <w:name w:val="page number"/>
    <w:basedOn w:val="DefaultParagraphFont"/>
    <w:rsid w:val="00FD57F5"/>
    <w:rPr>
      <w:rFonts w:ascii="Arial" w:hAnsi="Arial"/>
      <w:spacing w:val="-2"/>
      <w:sz w:val="16"/>
    </w:rPr>
  </w:style>
  <w:style w:type="paragraph" w:customStyle="1" w:styleId="xDate">
    <w:name w:val="xDate"/>
    <w:basedOn w:val="BaseFont"/>
    <w:next w:val="BaseFont"/>
    <w:rsid w:val="00FD57F5"/>
    <w:pPr>
      <w:spacing w:before="600" w:after="260"/>
    </w:pPr>
  </w:style>
  <w:style w:type="paragraph" w:customStyle="1" w:styleId="xSalutation">
    <w:name w:val="xSalutation"/>
    <w:basedOn w:val="BaseFont"/>
    <w:next w:val="Normal"/>
    <w:rsid w:val="00FD57F5"/>
    <w:pPr>
      <w:spacing w:before="280" w:after="240"/>
    </w:pPr>
  </w:style>
  <w:style w:type="paragraph" w:customStyle="1" w:styleId="xName">
    <w:name w:val="xName"/>
    <w:basedOn w:val="BaseFont"/>
    <w:next w:val="xName2"/>
    <w:rsid w:val="00FD57F5"/>
    <w:pPr>
      <w:spacing w:after="15"/>
    </w:pPr>
    <w:rPr>
      <w:rFonts w:eastAsia="Malgun Gothic"/>
      <w:b/>
      <w:sz w:val="18"/>
      <w:szCs w:val="18"/>
    </w:rPr>
  </w:style>
  <w:style w:type="paragraph" w:customStyle="1" w:styleId="xName2">
    <w:name w:val="xName2"/>
    <w:basedOn w:val="BaseFont"/>
    <w:rsid w:val="00FD57F5"/>
    <w:rPr>
      <w:rFonts w:eastAsia="Malgun Gothic"/>
      <w:sz w:val="18"/>
      <w:szCs w:val="18"/>
    </w:rPr>
  </w:style>
  <w:style w:type="paragraph" w:customStyle="1" w:styleId="FooterABN">
    <w:name w:val="Footer ABN"/>
    <w:basedOn w:val="Footer"/>
    <w:semiHidden/>
    <w:rsid w:val="00FD57F5"/>
    <w:rPr>
      <w:spacing w:val="-3"/>
      <w:sz w:val="12"/>
      <w:szCs w:val="12"/>
    </w:rPr>
  </w:style>
  <w:style w:type="paragraph" w:customStyle="1" w:styleId="FooterEmail">
    <w:name w:val="Footer Email"/>
    <w:basedOn w:val="Footer"/>
    <w:link w:val="FooterEmailChar"/>
    <w:semiHidden/>
    <w:rsid w:val="00FD57F5"/>
    <w:rPr>
      <w:noProof/>
    </w:rPr>
  </w:style>
  <w:style w:type="character" w:customStyle="1" w:styleId="FooterEmailChar">
    <w:name w:val="Footer Email Char"/>
    <w:basedOn w:val="FooterChar"/>
    <w:link w:val="FooterEmail"/>
    <w:rsid w:val="00FD57F5"/>
    <w:rPr>
      <w:rFonts w:ascii="Arial" w:hAnsi="Arial"/>
      <w:noProof/>
      <w:spacing w:val="-2"/>
      <w:sz w:val="16"/>
      <w:szCs w:val="14"/>
      <w:lang w:val="en-AU" w:eastAsia="en-US" w:bidi="ar-SA"/>
    </w:rPr>
  </w:style>
  <w:style w:type="paragraph" w:customStyle="1" w:styleId="Attachment">
    <w:name w:val="Attachment"/>
    <w:basedOn w:val="Normal"/>
    <w:next w:val="Normal"/>
    <w:rsid w:val="00FD57F5"/>
    <w:pPr>
      <w:tabs>
        <w:tab w:val="left" w:pos="567"/>
      </w:tabs>
      <w:spacing w:before="240" w:line="210" w:lineRule="atLeast"/>
      <w:ind w:left="567" w:hanging="567"/>
    </w:pPr>
    <w:rPr>
      <w:sz w:val="15"/>
    </w:rPr>
  </w:style>
  <w:style w:type="paragraph" w:styleId="BalloonText">
    <w:name w:val="Balloon Text"/>
    <w:basedOn w:val="Normal"/>
    <w:semiHidden/>
    <w:rsid w:val="00FD57F5"/>
    <w:rPr>
      <w:rFonts w:ascii="Tahoma" w:hAnsi="Tahoma" w:cs="Tahoma"/>
      <w:sz w:val="16"/>
      <w:szCs w:val="16"/>
    </w:rPr>
  </w:style>
  <w:style w:type="paragraph" w:customStyle="1" w:styleId="Bold">
    <w:name w:val="Bold"/>
    <w:basedOn w:val="Body"/>
    <w:next w:val="Normal"/>
    <w:rsid w:val="00FD57F5"/>
    <w:rPr>
      <w:b/>
      <w:szCs w:val="20"/>
    </w:rPr>
  </w:style>
  <w:style w:type="paragraph" w:customStyle="1" w:styleId="CC">
    <w:name w:val="CC"/>
    <w:basedOn w:val="Normal"/>
    <w:next w:val="Normal"/>
    <w:rsid w:val="00FD57F5"/>
    <w:pPr>
      <w:tabs>
        <w:tab w:val="left" w:pos="567"/>
      </w:tabs>
      <w:spacing w:before="480"/>
      <w:ind w:left="567" w:hanging="567"/>
      <w:contextualSpacing/>
    </w:pPr>
    <w:rPr>
      <w:sz w:val="18"/>
    </w:rPr>
  </w:style>
  <w:style w:type="paragraph" w:customStyle="1" w:styleId="Emailaddress">
    <w:name w:val="Email address"/>
    <w:basedOn w:val="Normal"/>
    <w:semiHidden/>
    <w:rsid w:val="00FD57F5"/>
    <w:rPr>
      <w:sz w:val="16"/>
      <w:szCs w:val="16"/>
    </w:rPr>
  </w:style>
  <w:style w:type="paragraph" w:customStyle="1" w:styleId="Italics">
    <w:name w:val="Italics"/>
    <w:basedOn w:val="Body"/>
    <w:next w:val="Body"/>
    <w:rsid w:val="00FD57F5"/>
    <w:rPr>
      <w:i/>
      <w:szCs w:val="20"/>
    </w:rPr>
  </w:style>
  <w:style w:type="paragraph" w:styleId="ListBullet">
    <w:name w:val="List Bullet"/>
    <w:basedOn w:val="Body"/>
    <w:rsid w:val="009E4906"/>
    <w:pPr>
      <w:keepLines/>
      <w:numPr>
        <w:numId w:val="18"/>
      </w:numPr>
      <w:contextualSpacing/>
    </w:pPr>
    <w:rPr>
      <w:szCs w:val="18"/>
    </w:rPr>
  </w:style>
  <w:style w:type="paragraph" w:styleId="ListBullet2">
    <w:name w:val="List Bullet 2"/>
    <w:basedOn w:val="ListBullet"/>
    <w:rsid w:val="009E4906"/>
    <w:pPr>
      <w:numPr>
        <w:ilvl w:val="1"/>
      </w:numPr>
    </w:pPr>
    <w:rPr>
      <w:szCs w:val="22"/>
    </w:rPr>
  </w:style>
  <w:style w:type="paragraph" w:styleId="ListBullet3">
    <w:name w:val="List Bullet 3"/>
    <w:basedOn w:val="ListBullet2"/>
    <w:rsid w:val="009E4906"/>
    <w:pPr>
      <w:numPr>
        <w:ilvl w:val="2"/>
      </w:numPr>
    </w:pPr>
  </w:style>
  <w:style w:type="paragraph" w:styleId="ListContinue">
    <w:name w:val="List Continue"/>
    <w:basedOn w:val="Body"/>
    <w:semiHidden/>
    <w:rsid w:val="00FD57F5"/>
    <w:pPr>
      <w:ind w:left="340"/>
    </w:pPr>
    <w:rPr>
      <w:szCs w:val="20"/>
    </w:rPr>
  </w:style>
  <w:style w:type="paragraph" w:styleId="ListContinue2">
    <w:name w:val="List Continue 2"/>
    <w:basedOn w:val="Body"/>
    <w:link w:val="ListContinue2Char"/>
    <w:semiHidden/>
    <w:rsid w:val="00FD57F5"/>
    <w:pPr>
      <w:spacing w:after="120"/>
      <w:ind w:left="567"/>
    </w:pPr>
    <w:rPr>
      <w:szCs w:val="20"/>
    </w:rPr>
  </w:style>
  <w:style w:type="character" w:customStyle="1" w:styleId="ListContinue2Char">
    <w:name w:val="List Continue 2 Char"/>
    <w:basedOn w:val="BodyChar"/>
    <w:link w:val="ListContinue2"/>
    <w:rsid w:val="00FD57F5"/>
    <w:rPr>
      <w:rFonts w:ascii="Arial" w:hAnsi="Arial"/>
      <w:szCs w:val="22"/>
      <w:lang w:val="en-AU" w:eastAsia="en-US" w:bidi="ar-SA"/>
    </w:rPr>
  </w:style>
  <w:style w:type="paragraph" w:styleId="ListContinue3">
    <w:name w:val="List Continue 3"/>
    <w:basedOn w:val="ListContinue2"/>
    <w:link w:val="ListContinue3Char"/>
    <w:semiHidden/>
    <w:rsid w:val="00FD57F5"/>
    <w:pPr>
      <w:ind w:left="794"/>
    </w:pPr>
  </w:style>
  <w:style w:type="character" w:customStyle="1" w:styleId="ListContinue3Char">
    <w:name w:val="List Continue 3 Char"/>
    <w:basedOn w:val="ListContinue2Char"/>
    <w:link w:val="ListContinue3"/>
    <w:rsid w:val="00FD57F5"/>
    <w:rPr>
      <w:rFonts w:ascii="Arial" w:hAnsi="Arial"/>
      <w:szCs w:val="22"/>
      <w:lang w:val="en-AU" w:eastAsia="en-US" w:bidi="ar-SA"/>
    </w:rPr>
  </w:style>
  <w:style w:type="paragraph" w:styleId="ListNumber">
    <w:name w:val="List Number"/>
    <w:basedOn w:val="Body"/>
    <w:rsid w:val="009E4906"/>
    <w:pPr>
      <w:numPr>
        <w:numId w:val="21"/>
      </w:numPr>
    </w:pPr>
    <w:rPr>
      <w:szCs w:val="20"/>
    </w:rPr>
  </w:style>
  <w:style w:type="paragraph" w:styleId="ListNumber2">
    <w:name w:val="List Number 2"/>
    <w:basedOn w:val="Body"/>
    <w:rsid w:val="009E4906"/>
    <w:pPr>
      <w:numPr>
        <w:ilvl w:val="1"/>
        <w:numId w:val="21"/>
      </w:numPr>
    </w:pPr>
    <w:rPr>
      <w:szCs w:val="20"/>
    </w:rPr>
  </w:style>
  <w:style w:type="paragraph" w:styleId="ListNumber3">
    <w:name w:val="List Number 3"/>
    <w:basedOn w:val="ListBullet"/>
    <w:rsid w:val="009E4906"/>
    <w:pPr>
      <w:numPr>
        <w:ilvl w:val="2"/>
        <w:numId w:val="21"/>
      </w:numPr>
    </w:pPr>
  </w:style>
  <w:style w:type="paragraph" w:customStyle="1" w:styleId="TableBodyText">
    <w:name w:val="Table Body Text"/>
    <w:basedOn w:val="Normal"/>
    <w:rsid w:val="00FD57F5"/>
    <w:pPr>
      <w:spacing w:before="60" w:after="60"/>
    </w:pPr>
  </w:style>
  <w:style w:type="table" w:styleId="TableGrid">
    <w:name w:val="Table Grid"/>
    <w:basedOn w:val="TableNormal"/>
    <w:rsid w:val="00FD57F5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ContactDetails">
    <w:name w:val="xContactDetails"/>
    <w:basedOn w:val="Normal"/>
    <w:semiHidden/>
    <w:rsid w:val="00FD57F5"/>
    <w:pPr>
      <w:tabs>
        <w:tab w:val="left" w:pos="352"/>
        <w:tab w:val="left" w:pos="709"/>
      </w:tabs>
    </w:pPr>
  </w:style>
  <w:style w:type="paragraph" w:customStyle="1" w:styleId="xHeaderPg1">
    <w:name w:val="xHeaderPg1"/>
    <w:basedOn w:val="Header"/>
    <w:rsid w:val="00FD57F5"/>
    <w:pPr>
      <w:spacing w:after="3180"/>
    </w:pPr>
  </w:style>
  <w:style w:type="paragraph" w:customStyle="1" w:styleId="xSignoff">
    <w:name w:val="xSignoff"/>
    <w:basedOn w:val="Body"/>
    <w:next w:val="BaseFont"/>
    <w:rsid w:val="00FD57F5"/>
    <w:pPr>
      <w:spacing w:before="260" w:after="0"/>
    </w:pPr>
    <w:rPr>
      <w:szCs w:val="20"/>
    </w:rPr>
  </w:style>
  <w:style w:type="paragraph" w:customStyle="1" w:styleId="AlphaNumbering">
    <w:name w:val="Alpha Numbering"/>
    <w:basedOn w:val="BaseFont"/>
    <w:rsid w:val="009E4906"/>
    <w:pPr>
      <w:numPr>
        <w:numId w:val="15"/>
      </w:numPr>
      <w:spacing w:after="260"/>
    </w:pPr>
  </w:style>
  <w:style w:type="paragraph" w:customStyle="1" w:styleId="AlphaNumbering2">
    <w:name w:val="Alpha Numbering 2"/>
    <w:basedOn w:val="BaseFont"/>
    <w:rsid w:val="009E4906"/>
    <w:pPr>
      <w:numPr>
        <w:ilvl w:val="1"/>
        <w:numId w:val="15"/>
      </w:numPr>
      <w:spacing w:after="260"/>
    </w:pPr>
  </w:style>
  <w:style w:type="paragraph" w:customStyle="1" w:styleId="AlphaNumbering3">
    <w:name w:val="Alpha Numbering 3"/>
    <w:basedOn w:val="BaseFont"/>
    <w:rsid w:val="009E4906"/>
    <w:pPr>
      <w:numPr>
        <w:ilvl w:val="2"/>
        <w:numId w:val="15"/>
      </w:numPr>
      <w:spacing w:after="260"/>
      <w:contextualSpacing/>
    </w:pPr>
  </w:style>
  <w:style w:type="paragraph" w:customStyle="1" w:styleId="Enclosure">
    <w:name w:val="Enclosure"/>
    <w:basedOn w:val="CC"/>
    <w:rsid w:val="009E4906"/>
  </w:style>
  <w:style w:type="character" w:styleId="Emphasis">
    <w:name w:val="Emphasis"/>
    <w:basedOn w:val="DefaultParagraphFont"/>
    <w:qFormat/>
    <w:rsid w:val="00BF3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CoverletterAGRFORMET.docx</Template>
  <TotalTime>4</TotalTime>
  <Pages>1</Pages>
  <Words>127</Words>
  <Characters>755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Willem Vervoort</dc:creator>
  <cp:keywords/>
  <dc:description/>
  <cp:lastModifiedBy>Willem Vervoort</cp:lastModifiedBy>
  <cp:revision>3</cp:revision>
  <cp:lastPrinted>2010-06-22T04:11:00Z</cp:lastPrinted>
  <dcterms:created xsi:type="dcterms:W3CDTF">2017-10-21T14:01:00Z</dcterms:created>
  <dcterms:modified xsi:type="dcterms:W3CDTF">2017-10-21T14:05:00Z</dcterms:modified>
</cp:coreProperties>
</file>